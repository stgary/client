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20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44"/>
      </w:tblGrid>
      <w:tr w:rsidR="00692703" w:rsidRPr="00CF1A49" w14:paraId="3F096DCF" w14:textId="77777777" w:rsidTr="00762AD9">
        <w:trPr>
          <w:trHeight w:hRule="exact" w:val="1385"/>
        </w:trPr>
        <w:tc>
          <w:tcPr>
            <w:tcW w:w="9744" w:type="dxa"/>
            <w:tcMar>
              <w:top w:w="0" w:type="dxa"/>
              <w:bottom w:w="0" w:type="dxa"/>
            </w:tcMar>
          </w:tcPr>
          <w:p w14:paraId="1F4945B3" w14:textId="40E4D4D6" w:rsidR="00692703" w:rsidRPr="00CF1A49" w:rsidRDefault="00081315" w:rsidP="00913946">
            <w:pPr>
              <w:pStyle w:val="Title"/>
            </w:pPr>
            <w:r>
              <w:t>Stephen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Gary</w:t>
            </w:r>
          </w:p>
          <w:p w14:paraId="5903A98F" w14:textId="2F1BFEC5" w:rsidR="00692703" w:rsidRPr="00CF1A49" w:rsidRDefault="00081315" w:rsidP="00913946">
            <w:pPr>
              <w:pStyle w:val="ContactInfo"/>
              <w:contextualSpacing w:val="0"/>
            </w:pPr>
            <w:r>
              <w:t>Michigan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22D3EE8C5A64C0BB58A01A7FD8BCED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(615) 678-3231</w:t>
            </w:r>
          </w:p>
          <w:p w14:paraId="7C8CC25D" w14:textId="5E1FC7B6" w:rsidR="00692703" w:rsidRPr="00CF1A49" w:rsidRDefault="00081315" w:rsidP="00913946">
            <w:pPr>
              <w:pStyle w:val="ContactInfoEmphasis"/>
              <w:contextualSpacing w:val="0"/>
            </w:pPr>
            <w:r>
              <w:t>stgary0@gmail.com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3722E766A244EE583A42D09A799255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81315">
              <w:t>www.linkedin.com/in/sgary0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C4A961D9E9143B38F0230C4F494DA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https://sgary.now.sh</w:t>
            </w:r>
          </w:p>
        </w:tc>
      </w:tr>
      <w:tr w:rsidR="009571D8" w:rsidRPr="00CF1A49" w14:paraId="444865AF" w14:textId="77777777" w:rsidTr="00762AD9">
        <w:trPr>
          <w:trHeight w:val="203"/>
        </w:trPr>
        <w:tc>
          <w:tcPr>
            <w:tcW w:w="9744" w:type="dxa"/>
            <w:tcMar>
              <w:top w:w="432" w:type="dxa"/>
            </w:tcMar>
          </w:tcPr>
          <w:p w14:paraId="67C67A22" w14:textId="42BB860C" w:rsidR="001755A8" w:rsidRPr="00CF1A49" w:rsidRDefault="001755A8" w:rsidP="00913946">
            <w:pPr>
              <w:contextualSpacing w:val="0"/>
            </w:pPr>
          </w:p>
        </w:tc>
      </w:tr>
    </w:tbl>
    <w:p w14:paraId="2871C3AA" w14:textId="77777777" w:rsidR="004E01EB" w:rsidRPr="00CF1A49" w:rsidRDefault="00E14F5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294CF07CE5A4785B5CF02EF3AB1676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17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71"/>
      </w:tblGrid>
      <w:tr w:rsidR="001D0BF1" w:rsidRPr="00CF1A49" w14:paraId="5B33E58C" w14:textId="77777777" w:rsidTr="00762AD9">
        <w:trPr>
          <w:trHeight w:val="904"/>
        </w:trPr>
        <w:tc>
          <w:tcPr>
            <w:tcW w:w="9672" w:type="dxa"/>
          </w:tcPr>
          <w:p w14:paraId="2F6C2979" w14:textId="7C56FA01" w:rsidR="001D0BF1" w:rsidRPr="00CF1A49" w:rsidRDefault="00081315" w:rsidP="001D0BF1">
            <w:pPr>
              <w:pStyle w:val="Heading3"/>
              <w:contextualSpacing w:val="0"/>
              <w:outlineLvl w:val="2"/>
            </w:pPr>
            <w:r>
              <w:t>2017</w:t>
            </w:r>
            <w:r w:rsidR="001D0BF1" w:rsidRPr="00CF1A49">
              <w:t xml:space="preserve"> – </w:t>
            </w:r>
            <w:r>
              <w:t>2019</w:t>
            </w:r>
          </w:p>
          <w:p w14:paraId="637FE331" w14:textId="65B15A38" w:rsidR="001D0BF1" w:rsidRPr="00CF1A49" w:rsidRDefault="00081315" w:rsidP="001D0BF1">
            <w:pPr>
              <w:pStyle w:val="Heading2"/>
              <w:contextualSpacing w:val="0"/>
              <w:outlineLvl w:val="1"/>
            </w:pPr>
            <w:r>
              <w:t>Electronics Tech III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Clemens Food Group</w:t>
            </w:r>
          </w:p>
          <w:p w14:paraId="3C3BBFA5" w14:textId="0152BDDB" w:rsidR="001E3120" w:rsidRPr="00CF1A49" w:rsidRDefault="00081315" w:rsidP="001D0BF1">
            <w:pPr>
              <w:contextualSpacing w:val="0"/>
            </w:pPr>
            <w:r w:rsidRPr="003F04AD">
              <w:rPr>
                <w:rFonts w:eastAsiaTheme="majorEastAsia" w:cstheme="majorBidi"/>
                <w:b/>
                <w:caps/>
                <w:szCs w:val="24"/>
              </w:rPr>
              <w:t xml:space="preserve">Device Calibration, </w:t>
            </w:r>
            <w:r w:rsidR="00A463C9" w:rsidRPr="003F04AD">
              <w:rPr>
                <w:rFonts w:eastAsiaTheme="majorEastAsia" w:cstheme="majorBidi"/>
                <w:b/>
                <w:caps/>
                <w:szCs w:val="24"/>
              </w:rPr>
              <w:t>Integration/</w:t>
            </w:r>
            <w:r w:rsidRPr="003F04AD">
              <w:rPr>
                <w:rFonts w:eastAsiaTheme="majorEastAsia" w:cstheme="majorBidi"/>
                <w:b/>
                <w:caps/>
                <w:szCs w:val="24"/>
              </w:rPr>
              <w:t xml:space="preserve">Installation and Maintenance. Siemens </w:t>
            </w:r>
            <w:r w:rsidR="00A463C9" w:rsidRPr="003F04AD">
              <w:rPr>
                <w:rFonts w:eastAsiaTheme="majorEastAsia" w:cstheme="majorBidi"/>
                <w:b/>
                <w:caps/>
                <w:szCs w:val="24"/>
              </w:rPr>
              <w:t>Electronics.</w:t>
            </w:r>
          </w:p>
        </w:tc>
      </w:tr>
      <w:tr w:rsidR="00F61DF9" w:rsidRPr="00CF1A49" w14:paraId="068CA0FC" w14:textId="77777777" w:rsidTr="00762AD9">
        <w:trPr>
          <w:trHeight w:val="904"/>
        </w:trPr>
        <w:tc>
          <w:tcPr>
            <w:tcW w:w="9672" w:type="dxa"/>
            <w:tcMar>
              <w:top w:w="216" w:type="dxa"/>
            </w:tcMar>
          </w:tcPr>
          <w:p w14:paraId="70FA0612" w14:textId="4B6BF079" w:rsidR="00F61DF9" w:rsidRPr="00CF1A49" w:rsidRDefault="00081315" w:rsidP="00F61DF9">
            <w:pPr>
              <w:pStyle w:val="Heading3"/>
              <w:contextualSpacing w:val="0"/>
              <w:outlineLvl w:val="2"/>
            </w:pPr>
            <w:r>
              <w:t>2014</w:t>
            </w:r>
            <w:r w:rsidR="00F61DF9" w:rsidRPr="00CF1A49">
              <w:t xml:space="preserve"> – </w:t>
            </w:r>
            <w:r>
              <w:t>2017</w:t>
            </w:r>
          </w:p>
          <w:p w14:paraId="42C7D50D" w14:textId="7D006D01" w:rsidR="00F61DF9" w:rsidRPr="00CF1A49" w:rsidRDefault="00081315" w:rsidP="00F61DF9">
            <w:pPr>
              <w:pStyle w:val="Heading2"/>
              <w:contextualSpacing w:val="0"/>
              <w:outlineLvl w:val="1"/>
            </w:pPr>
            <w:r>
              <w:t>PLC Prog</w:t>
            </w:r>
            <w:r w:rsidR="00A463C9">
              <w:t>r</w:t>
            </w:r>
            <w:r>
              <w:t>ammer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Vi-Jon</w:t>
            </w:r>
          </w:p>
          <w:p w14:paraId="07453EF3" w14:textId="5E49684C" w:rsidR="00F61DF9" w:rsidRDefault="00A463C9" w:rsidP="00F61DF9">
            <w:r w:rsidRPr="003F04AD">
              <w:rPr>
                <w:rFonts w:eastAsiaTheme="majorEastAsia" w:cstheme="majorBidi"/>
                <w:b/>
                <w:caps/>
                <w:szCs w:val="24"/>
              </w:rPr>
              <w:t>PLC Programming, Device Integration/Installation and Maintenance. Allen-Bradley Electronics.</w:t>
            </w:r>
          </w:p>
        </w:tc>
      </w:tr>
      <w:tr w:rsidR="00A463C9" w:rsidRPr="00CF1A49" w14:paraId="310FD19C" w14:textId="77777777" w:rsidTr="00762AD9">
        <w:trPr>
          <w:trHeight w:val="904"/>
        </w:trPr>
        <w:tc>
          <w:tcPr>
            <w:tcW w:w="9672" w:type="dxa"/>
            <w:tcMar>
              <w:top w:w="216" w:type="dxa"/>
            </w:tcMar>
          </w:tcPr>
          <w:p w14:paraId="42EA3855" w14:textId="3BEC60FA" w:rsidR="00A463C9" w:rsidRPr="00CF1A49" w:rsidRDefault="00A463C9" w:rsidP="00A463C9">
            <w:pPr>
              <w:pStyle w:val="Heading3"/>
              <w:contextualSpacing w:val="0"/>
              <w:outlineLvl w:val="2"/>
            </w:pPr>
            <w:r>
              <w:t>2013</w:t>
            </w:r>
            <w:r w:rsidRPr="00CF1A49">
              <w:t xml:space="preserve"> – </w:t>
            </w:r>
            <w:r>
              <w:t>2014</w:t>
            </w:r>
          </w:p>
          <w:p w14:paraId="2E7FDB8A" w14:textId="6751409C" w:rsidR="00A463C9" w:rsidRPr="00CF1A49" w:rsidRDefault="00A463C9" w:rsidP="00A463C9">
            <w:pPr>
              <w:pStyle w:val="Heading2"/>
              <w:contextualSpacing w:val="0"/>
              <w:outlineLvl w:val="1"/>
            </w:pPr>
            <w:r>
              <w:t>Robotic Programmer</w:t>
            </w:r>
            <w:r w:rsidRPr="00CF1A49">
              <w:t xml:space="preserve">, </w:t>
            </w:r>
            <w:r>
              <w:rPr>
                <w:rStyle w:val="SubtleReference"/>
              </w:rPr>
              <w:t>Benteler</w:t>
            </w:r>
          </w:p>
          <w:p w14:paraId="54E0043F" w14:textId="3C4254B6" w:rsidR="00A463C9" w:rsidRDefault="00A463C9" w:rsidP="00A463C9">
            <w:r w:rsidRPr="003F04AD">
              <w:rPr>
                <w:rFonts w:eastAsiaTheme="majorEastAsia" w:cstheme="majorBidi"/>
                <w:b/>
                <w:caps/>
                <w:szCs w:val="24"/>
              </w:rPr>
              <w:t>Robotic programming and maintenance. ABB, Fanuc and motoman robotics.</w:t>
            </w:r>
          </w:p>
        </w:tc>
      </w:tr>
      <w:tr w:rsidR="00A463C9" w:rsidRPr="00CF1A49" w14:paraId="3B836AF8" w14:textId="77777777" w:rsidTr="00762AD9">
        <w:trPr>
          <w:trHeight w:val="904"/>
        </w:trPr>
        <w:tc>
          <w:tcPr>
            <w:tcW w:w="9672" w:type="dxa"/>
            <w:tcMar>
              <w:top w:w="216" w:type="dxa"/>
            </w:tcMar>
          </w:tcPr>
          <w:p w14:paraId="5206AC03" w14:textId="253E07A1" w:rsidR="00A463C9" w:rsidRPr="00CF1A49" w:rsidRDefault="00A463C9" w:rsidP="00A463C9">
            <w:pPr>
              <w:pStyle w:val="Heading3"/>
              <w:contextualSpacing w:val="0"/>
              <w:outlineLvl w:val="2"/>
            </w:pPr>
            <w:r>
              <w:t>2012</w:t>
            </w:r>
            <w:r w:rsidRPr="00CF1A49">
              <w:t xml:space="preserve"> – </w:t>
            </w:r>
            <w:r>
              <w:t>2013</w:t>
            </w:r>
          </w:p>
          <w:p w14:paraId="6501C5EE" w14:textId="4C11FA6A" w:rsidR="00A463C9" w:rsidRPr="00CF1A49" w:rsidRDefault="00A463C9" w:rsidP="00A463C9">
            <w:pPr>
              <w:pStyle w:val="Heading2"/>
              <w:contextualSpacing w:val="0"/>
              <w:outlineLvl w:val="1"/>
            </w:pPr>
            <w:r>
              <w:t>Web Devloper</w:t>
            </w:r>
            <w:r w:rsidRPr="00CF1A49">
              <w:t xml:space="preserve">, </w:t>
            </w:r>
            <w:r>
              <w:rPr>
                <w:rStyle w:val="SubtleReference"/>
              </w:rPr>
              <w:t>Traumasoft</w:t>
            </w:r>
          </w:p>
          <w:p w14:paraId="4F639CCE" w14:textId="76BC05BE" w:rsidR="00A463C9" w:rsidRDefault="00A463C9" w:rsidP="003F04AD">
            <w:r w:rsidRPr="003F04AD">
              <w:rPr>
                <w:rFonts w:eastAsiaTheme="majorEastAsia" w:cstheme="majorBidi"/>
                <w:b/>
                <w:caps/>
                <w:szCs w:val="24"/>
              </w:rPr>
              <w:t>Design</w:t>
            </w:r>
            <w:r w:rsidR="003F04AD" w:rsidRPr="003F04AD">
              <w:rPr>
                <w:rFonts w:eastAsiaTheme="majorEastAsia" w:cstheme="majorBidi"/>
                <w:b/>
                <w:caps/>
                <w:szCs w:val="24"/>
              </w:rPr>
              <w:t>, coding and maintenance</w:t>
            </w:r>
            <w:r w:rsidRPr="003F04AD">
              <w:rPr>
                <w:rFonts w:eastAsiaTheme="majorEastAsia" w:cstheme="majorBidi"/>
                <w:b/>
                <w:caps/>
                <w:szCs w:val="24"/>
              </w:rPr>
              <w:t xml:space="preserve"> of web applications</w:t>
            </w:r>
            <w:r w:rsidR="003F04AD" w:rsidRPr="003F04AD">
              <w:rPr>
                <w:rFonts w:eastAsiaTheme="majorEastAsia" w:cstheme="majorBidi"/>
                <w:b/>
                <w:caps/>
                <w:szCs w:val="24"/>
              </w:rPr>
              <w:t xml:space="preserve">. </w:t>
            </w:r>
            <w:r w:rsidR="00266E56">
              <w:rPr>
                <w:rFonts w:eastAsiaTheme="majorEastAsia" w:cstheme="majorBidi"/>
                <w:b/>
                <w:caps/>
                <w:szCs w:val="24"/>
              </w:rPr>
              <w:t>agile/scrum based work en</w:t>
            </w:r>
            <w:r w:rsidR="00C817FD">
              <w:rPr>
                <w:rFonts w:eastAsiaTheme="majorEastAsia" w:cstheme="majorBidi"/>
                <w:b/>
                <w:caps/>
                <w:szCs w:val="24"/>
              </w:rPr>
              <w:t>vi</w:t>
            </w:r>
            <w:r w:rsidR="00266E56">
              <w:rPr>
                <w:rFonts w:eastAsiaTheme="majorEastAsia" w:cstheme="majorBidi"/>
                <w:b/>
                <w:caps/>
                <w:szCs w:val="24"/>
              </w:rPr>
              <w:t>r</w:t>
            </w:r>
            <w:r w:rsidR="00C817FD">
              <w:rPr>
                <w:rFonts w:eastAsiaTheme="majorEastAsia" w:cstheme="majorBidi"/>
                <w:b/>
                <w:caps/>
                <w:szCs w:val="24"/>
              </w:rPr>
              <w:t>o</w:t>
            </w:r>
            <w:r w:rsidR="00266E56">
              <w:rPr>
                <w:rFonts w:eastAsiaTheme="majorEastAsia" w:cstheme="majorBidi"/>
                <w:b/>
                <w:caps/>
                <w:szCs w:val="24"/>
              </w:rPr>
              <w:t xml:space="preserve">nment. </w:t>
            </w:r>
            <w:r w:rsidR="003F04AD" w:rsidRPr="003F04AD">
              <w:rPr>
                <w:rFonts w:eastAsiaTheme="majorEastAsia" w:cstheme="majorBidi"/>
                <w:b/>
                <w:caps/>
                <w:szCs w:val="24"/>
              </w:rPr>
              <w:t>JavaScript, HTML, CSS</w:t>
            </w:r>
            <w:r w:rsidR="00266E56">
              <w:rPr>
                <w:rFonts w:eastAsiaTheme="majorEastAsia" w:cstheme="majorBidi"/>
                <w:b/>
                <w:caps/>
                <w:szCs w:val="24"/>
              </w:rPr>
              <w:t xml:space="preserve"> and</w:t>
            </w:r>
            <w:r w:rsidR="003F04AD" w:rsidRPr="003F04AD">
              <w:rPr>
                <w:rFonts w:eastAsiaTheme="majorEastAsia" w:cstheme="majorBidi"/>
                <w:b/>
                <w:caps/>
                <w:szCs w:val="24"/>
              </w:rPr>
              <w:t xml:space="preserve"> PHP.</w:t>
            </w:r>
          </w:p>
        </w:tc>
      </w:tr>
      <w:tr w:rsidR="00A463C9" w:rsidRPr="00CF1A49" w14:paraId="2F2D0B1D" w14:textId="77777777" w:rsidTr="00762AD9">
        <w:trPr>
          <w:trHeight w:val="904"/>
        </w:trPr>
        <w:tc>
          <w:tcPr>
            <w:tcW w:w="9672" w:type="dxa"/>
            <w:tcMar>
              <w:top w:w="216" w:type="dxa"/>
            </w:tcMar>
          </w:tcPr>
          <w:p w14:paraId="5DD28086" w14:textId="398C09F6" w:rsidR="00A463C9" w:rsidRPr="00CF1A49" w:rsidRDefault="00A463C9" w:rsidP="00A463C9">
            <w:pPr>
              <w:pStyle w:val="Heading3"/>
              <w:contextualSpacing w:val="0"/>
              <w:outlineLvl w:val="2"/>
            </w:pPr>
            <w:r>
              <w:t>201</w:t>
            </w:r>
            <w:r w:rsidR="003F04AD">
              <w:t>1</w:t>
            </w:r>
            <w:r w:rsidRPr="00CF1A49">
              <w:t xml:space="preserve"> – </w:t>
            </w:r>
            <w:r>
              <w:t>201</w:t>
            </w:r>
            <w:r w:rsidR="003F04AD">
              <w:t>2</w:t>
            </w:r>
          </w:p>
          <w:p w14:paraId="6F9973E9" w14:textId="0DF62A48" w:rsidR="00A463C9" w:rsidRPr="00CF1A49" w:rsidRDefault="003F04AD" w:rsidP="00A463C9">
            <w:pPr>
              <w:pStyle w:val="Heading2"/>
              <w:contextualSpacing w:val="0"/>
              <w:outlineLvl w:val="1"/>
            </w:pPr>
            <w:r>
              <w:t xml:space="preserve">Robotic </w:t>
            </w:r>
            <w:r w:rsidR="00A463C9">
              <w:t>Prorgammer</w:t>
            </w:r>
            <w:r w:rsidR="00A463C9" w:rsidRPr="00CF1A49">
              <w:t xml:space="preserve">, </w:t>
            </w:r>
            <w:r>
              <w:rPr>
                <w:rStyle w:val="SubtleReference"/>
              </w:rPr>
              <w:t>Challenge mfg.</w:t>
            </w:r>
          </w:p>
          <w:p w14:paraId="2009B337" w14:textId="361BDF72" w:rsidR="00A463C9" w:rsidRDefault="003F04AD" w:rsidP="00A463C9">
            <w:pPr>
              <w:pStyle w:val="Heading3"/>
              <w:outlineLvl w:val="2"/>
            </w:pPr>
            <w:r>
              <w:t>Robotic programming and maintenance. ABB and fanuc robotics.</w:t>
            </w:r>
          </w:p>
        </w:tc>
      </w:tr>
    </w:tbl>
    <w:sdt>
      <w:sdtPr>
        <w:alias w:val="Education:"/>
        <w:tag w:val="Education:"/>
        <w:id w:val="-1908763273"/>
        <w:placeholder>
          <w:docPart w:val="C398A8811B78446CB330B1AB83A4BD83"/>
        </w:placeholder>
        <w:temporary/>
        <w:showingPlcHdr/>
        <w15:appearance w15:val="hidden"/>
      </w:sdtPr>
      <w:sdtEndPr/>
      <w:sdtContent>
        <w:p w14:paraId="5C08999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16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49"/>
      </w:tblGrid>
      <w:tr w:rsidR="001D0BF1" w:rsidRPr="00CF1A49" w14:paraId="0D379F25" w14:textId="77777777" w:rsidTr="00762AD9">
        <w:trPr>
          <w:trHeight w:val="915"/>
        </w:trPr>
        <w:tc>
          <w:tcPr>
            <w:tcW w:w="9648" w:type="dxa"/>
          </w:tcPr>
          <w:p w14:paraId="50F84E74" w14:textId="063BF336" w:rsidR="001D0BF1" w:rsidRPr="00CF1A49" w:rsidRDefault="003F04AD" w:rsidP="001D0BF1">
            <w:pPr>
              <w:pStyle w:val="Heading3"/>
              <w:contextualSpacing w:val="0"/>
              <w:outlineLvl w:val="2"/>
            </w:pPr>
            <w:r>
              <w:t>JAN</w:t>
            </w:r>
            <w:r w:rsidR="001D0BF1" w:rsidRPr="00CF1A49">
              <w:t xml:space="preserve"> </w:t>
            </w:r>
            <w:r>
              <w:t>202</w:t>
            </w:r>
            <w:r w:rsidR="00266E56">
              <w:t>1</w:t>
            </w:r>
          </w:p>
          <w:p w14:paraId="60E69EDE" w14:textId="2D5EE381" w:rsidR="001D0BF1" w:rsidRPr="00CF1A49" w:rsidRDefault="003F04AD" w:rsidP="001D0BF1">
            <w:pPr>
              <w:pStyle w:val="Heading2"/>
              <w:contextualSpacing w:val="0"/>
              <w:outlineLvl w:val="1"/>
            </w:pPr>
            <w:r>
              <w:t>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Lambda School</w:t>
            </w:r>
          </w:p>
          <w:p w14:paraId="0A69859D" w14:textId="102D03CB" w:rsidR="007538DC" w:rsidRPr="00CF1A49" w:rsidRDefault="003F04AD" w:rsidP="00266E56">
            <w:pPr>
              <w:pStyle w:val="Heading3"/>
              <w:outlineLvl w:val="2"/>
            </w:pPr>
            <w:r>
              <w:t>Full Stack Web Development Program.</w:t>
            </w:r>
          </w:p>
        </w:tc>
      </w:tr>
      <w:tr w:rsidR="00F61DF9" w:rsidRPr="00CF1A49" w14:paraId="064B5454" w14:textId="77777777" w:rsidTr="00762AD9">
        <w:trPr>
          <w:trHeight w:val="908"/>
        </w:trPr>
        <w:tc>
          <w:tcPr>
            <w:tcW w:w="9648" w:type="dxa"/>
            <w:tcMar>
              <w:top w:w="216" w:type="dxa"/>
            </w:tcMar>
          </w:tcPr>
          <w:p w14:paraId="29E11061" w14:textId="175DA9AE" w:rsidR="00F61DF9" w:rsidRPr="00CF1A49" w:rsidRDefault="00266E56" w:rsidP="00F61DF9">
            <w:pPr>
              <w:pStyle w:val="Heading3"/>
              <w:contextualSpacing w:val="0"/>
              <w:outlineLvl w:val="2"/>
            </w:pPr>
            <w:r>
              <w:t>JUN</w:t>
            </w:r>
            <w:r w:rsidR="00F61DF9" w:rsidRPr="00CF1A49">
              <w:t xml:space="preserve"> </w:t>
            </w:r>
            <w:r>
              <w:t>2011</w:t>
            </w:r>
          </w:p>
          <w:p w14:paraId="3A3E2D15" w14:textId="52D368B2" w:rsidR="00F61DF9" w:rsidRPr="00CF1A49" w:rsidRDefault="00266E56" w:rsidP="00F61DF9">
            <w:pPr>
              <w:pStyle w:val="Heading2"/>
              <w:contextualSpacing w:val="0"/>
              <w:outlineLvl w:val="1"/>
            </w:pPr>
            <w:r>
              <w:t>Associates Degree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Kalamazoo valley community collegee</w:t>
            </w:r>
          </w:p>
          <w:p w14:paraId="7E546248" w14:textId="25C58718" w:rsidR="00F61DF9" w:rsidRDefault="00266E56" w:rsidP="00266E56">
            <w:pPr>
              <w:pStyle w:val="Heading3"/>
              <w:outlineLvl w:val="2"/>
            </w:pPr>
            <w:r>
              <w:t>Computer Science</w:t>
            </w:r>
          </w:p>
        </w:tc>
      </w:tr>
      <w:tr w:rsidR="003F04AD" w:rsidRPr="00CF1A49" w14:paraId="4AEBB38A" w14:textId="77777777" w:rsidTr="00762AD9">
        <w:trPr>
          <w:trHeight w:val="239"/>
        </w:trPr>
        <w:tc>
          <w:tcPr>
            <w:tcW w:w="9648" w:type="dxa"/>
            <w:tcMar>
              <w:top w:w="216" w:type="dxa"/>
            </w:tcMar>
          </w:tcPr>
          <w:p w14:paraId="13D29923" w14:textId="12FDC378" w:rsidR="003F04AD" w:rsidRPr="00CF1A49" w:rsidRDefault="00266E56" w:rsidP="003F04AD">
            <w:pPr>
              <w:pStyle w:val="Heading3"/>
              <w:contextualSpacing w:val="0"/>
              <w:outlineLvl w:val="2"/>
            </w:pPr>
            <w:r>
              <w:t>JUN</w:t>
            </w:r>
            <w:r w:rsidR="003F04AD" w:rsidRPr="00CF1A49">
              <w:t xml:space="preserve"> </w:t>
            </w:r>
            <w:r>
              <w:t>2009</w:t>
            </w:r>
          </w:p>
          <w:p w14:paraId="11498A44" w14:textId="4205A9D1" w:rsidR="003F04AD" w:rsidRPr="00CF1A49" w:rsidRDefault="00266E56" w:rsidP="003F04AD">
            <w:pPr>
              <w:pStyle w:val="Heading2"/>
              <w:contextualSpacing w:val="0"/>
              <w:outlineLvl w:val="1"/>
            </w:pPr>
            <w:r>
              <w:t>Certification/trade school</w:t>
            </w:r>
            <w:r w:rsidR="003F04AD" w:rsidRPr="00CF1A49">
              <w:t xml:space="preserve">, </w:t>
            </w:r>
            <w:r>
              <w:rPr>
                <w:rStyle w:val="SubtleReference"/>
              </w:rPr>
              <w:t>Michiagn state university</w:t>
            </w:r>
          </w:p>
          <w:p w14:paraId="236DEB61" w14:textId="51085AF6" w:rsidR="003F04AD" w:rsidRDefault="00762AD9" w:rsidP="003F04AD">
            <w:pPr>
              <w:pStyle w:val="Heading3"/>
              <w:outlineLvl w:val="2"/>
            </w:pPr>
            <w:r>
              <w:t>Electrical technology program</w:t>
            </w:r>
          </w:p>
        </w:tc>
      </w:tr>
    </w:tbl>
    <w:sdt>
      <w:sdtPr>
        <w:alias w:val="Skills:"/>
        <w:tag w:val="Skills:"/>
        <w:id w:val="-1392877668"/>
        <w:placeholder>
          <w:docPart w:val="04710CB4BB1E4B9B902B2F8CA1E30765"/>
        </w:placeholder>
        <w:temporary/>
        <w:showingPlcHdr/>
        <w15:appearance w15:val="hidden"/>
      </w:sdtPr>
      <w:sdtEndPr/>
      <w:sdtContent>
        <w:p w14:paraId="12EECAD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5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78"/>
        <w:gridCol w:w="5178"/>
      </w:tblGrid>
      <w:tr w:rsidR="003A0632" w:rsidRPr="006E1507" w14:paraId="4B640F82" w14:textId="77777777" w:rsidTr="00762AD9">
        <w:trPr>
          <w:trHeight w:val="3062"/>
        </w:trPr>
        <w:tc>
          <w:tcPr>
            <w:tcW w:w="5178" w:type="dxa"/>
          </w:tcPr>
          <w:p w14:paraId="6DE8A060" w14:textId="4E19693A" w:rsidR="001E3120" w:rsidRDefault="00762AD9" w:rsidP="006E1507">
            <w:pPr>
              <w:pStyle w:val="ListBullet"/>
              <w:contextualSpacing w:val="0"/>
            </w:pPr>
            <w:r>
              <w:t>JavaScript</w:t>
            </w:r>
          </w:p>
          <w:p w14:paraId="3FE6BB99" w14:textId="68F99E3E" w:rsidR="00762AD9" w:rsidRDefault="00762AD9" w:rsidP="006E1507">
            <w:pPr>
              <w:pStyle w:val="ListBullet"/>
              <w:contextualSpacing w:val="0"/>
            </w:pPr>
            <w:r>
              <w:t>React</w:t>
            </w:r>
          </w:p>
          <w:p w14:paraId="4B38A244" w14:textId="31083AD4" w:rsidR="00762AD9" w:rsidRDefault="00762AD9" w:rsidP="006E1507">
            <w:pPr>
              <w:pStyle w:val="ListBullet"/>
              <w:contextualSpacing w:val="0"/>
            </w:pPr>
            <w:r>
              <w:t>Node.js</w:t>
            </w:r>
          </w:p>
          <w:p w14:paraId="0DE110E7" w14:textId="5E4E3BF2" w:rsidR="00762AD9" w:rsidRPr="006E1507" w:rsidRDefault="00762AD9" w:rsidP="00762AD9">
            <w:pPr>
              <w:pStyle w:val="ListBullet"/>
              <w:contextualSpacing w:val="0"/>
            </w:pPr>
            <w:r>
              <w:t>Redux</w:t>
            </w:r>
          </w:p>
          <w:p w14:paraId="7B81E958" w14:textId="77777777" w:rsidR="001F4E6D" w:rsidRDefault="00762AD9" w:rsidP="006E1507">
            <w:pPr>
              <w:pStyle w:val="ListBullet"/>
              <w:contextualSpacing w:val="0"/>
            </w:pPr>
            <w:r>
              <w:t>HTML</w:t>
            </w:r>
          </w:p>
          <w:p w14:paraId="6EB92358" w14:textId="77777777" w:rsidR="00762AD9" w:rsidRDefault="00762AD9" w:rsidP="00762AD9">
            <w:pPr>
              <w:pStyle w:val="ListBullet"/>
              <w:contextualSpacing w:val="0"/>
            </w:pPr>
            <w:r>
              <w:t>REST</w:t>
            </w:r>
          </w:p>
          <w:p w14:paraId="61403EE3" w14:textId="77777777" w:rsidR="00762AD9" w:rsidRDefault="00762AD9" w:rsidP="00762AD9">
            <w:pPr>
              <w:pStyle w:val="ListBullet"/>
              <w:contextualSpacing w:val="0"/>
            </w:pPr>
            <w:r>
              <w:t>Express</w:t>
            </w:r>
          </w:p>
          <w:p w14:paraId="548C8A34" w14:textId="77777777" w:rsidR="00762AD9" w:rsidRDefault="00762AD9" w:rsidP="00762AD9">
            <w:pPr>
              <w:pStyle w:val="ListBullet"/>
              <w:contextualSpacing w:val="0"/>
            </w:pPr>
            <w:proofErr w:type="spellStart"/>
            <w:r>
              <w:t>PostgreSql</w:t>
            </w:r>
            <w:proofErr w:type="spellEnd"/>
          </w:p>
          <w:p w14:paraId="105D6FE6" w14:textId="759E1909" w:rsidR="00762AD9" w:rsidRPr="006E1507" w:rsidRDefault="00762AD9" w:rsidP="00762AD9">
            <w:pPr>
              <w:pStyle w:val="ListBullet"/>
              <w:contextualSpacing w:val="0"/>
            </w:pPr>
            <w:r>
              <w:t>Knex.js</w:t>
            </w:r>
          </w:p>
        </w:tc>
        <w:tc>
          <w:tcPr>
            <w:tcW w:w="5178" w:type="dxa"/>
            <w:tcMar>
              <w:left w:w="360" w:type="dxa"/>
            </w:tcMar>
          </w:tcPr>
          <w:p w14:paraId="6B9A891E" w14:textId="7DC06C33" w:rsidR="003A0632" w:rsidRPr="006E1507" w:rsidRDefault="00762AD9" w:rsidP="006E1507">
            <w:pPr>
              <w:pStyle w:val="ListBullet"/>
              <w:contextualSpacing w:val="0"/>
            </w:pPr>
            <w:r>
              <w:t>CSS</w:t>
            </w:r>
          </w:p>
          <w:p w14:paraId="228B3771" w14:textId="0B67D074" w:rsidR="001E3120" w:rsidRPr="006E1507" w:rsidRDefault="00762AD9" w:rsidP="006E1507">
            <w:pPr>
              <w:pStyle w:val="ListBullet"/>
              <w:contextualSpacing w:val="0"/>
            </w:pPr>
            <w:r>
              <w:t>SASS</w:t>
            </w:r>
          </w:p>
          <w:p w14:paraId="5A8880DB" w14:textId="77777777" w:rsidR="001E3120" w:rsidRDefault="00762AD9" w:rsidP="006E1507">
            <w:pPr>
              <w:pStyle w:val="ListBullet"/>
              <w:contextualSpacing w:val="0"/>
            </w:pPr>
            <w:r>
              <w:t>LESS</w:t>
            </w:r>
          </w:p>
          <w:p w14:paraId="496478B6" w14:textId="77777777" w:rsidR="00762AD9" w:rsidRDefault="00762AD9" w:rsidP="006E1507">
            <w:pPr>
              <w:pStyle w:val="ListBullet"/>
              <w:contextualSpacing w:val="0"/>
            </w:pPr>
            <w:r>
              <w:t>JEST</w:t>
            </w:r>
          </w:p>
          <w:p w14:paraId="0C495B61" w14:textId="77777777" w:rsidR="00762AD9" w:rsidRDefault="00762AD9" w:rsidP="006E1507">
            <w:pPr>
              <w:pStyle w:val="ListBullet"/>
              <w:contextualSpacing w:val="0"/>
            </w:pPr>
            <w:r>
              <w:t>React Testing Library</w:t>
            </w:r>
          </w:p>
          <w:p w14:paraId="39271029" w14:textId="77777777" w:rsidR="00762AD9" w:rsidRDefault="00762AD9" w:rsidP="006E1507">
            <w:pPr>
              <w:pStyle w:val="ListBullet"/>
              <w:contextualSpacing w:val="0"/>
            </w:pPr>
            <w:r>
              <w:t>Cyrpess.io</w:t>
            </w:r>
          </w:p>
          <w:p w14:paraId="4870C184" w14:textId="77777777" w:rsidR="00762AD9" w:rsidRDefault="00762AD9" w:rsidP="006E1507">
            <w:pPr>
              <w:pStyle w:val="ListBullet"/>
              <w:contextualSpacing w:val="0"/>
            </w:pPr>
            <w:r>
              <w:t>MongoDB</w:t>
            </w:r>
          </w:p>
          <w:p w14:paraId="4E4A6B61" w14:textId="77777777" w:rsidR="00762AD9" w:rsidRDefault="00762AD9" w:rsidP="006E1507">
            <w:pPr>
              <w:pStyle w:val="ListBullet"/>
              <w:contextualSpacing w:val="0"/>
            </w:pPr>
            <w:r>
              <w:t>SQlite3</w:t>
            </w:r>
          </w:p>
          <w:p w14:paraId="51DAA11F" w14:textId="2BA31255" w:rsidR="00762AD9" w:rsidRPr="006E1507" w:rsidRDefault="00762AD9" w:rsidP="006E1507">
            <w:pPr>
              <w:pStyle w:val="ListBullet"/>
              <w:contextualSpacing w:val="0"/>
            </w:pPr>
            <w:r>
              <w:t>Python</w:t>
            </w:r>
          </w:p>
        </w:tc>
      </w:tr>
    </w:tbl>
    <w:sdt>
      <w:sdtPr>
        <w:alias w:val="Activities:"/>
        <w:tag w:val="Activities:"/>
        <w:id w:val="1223332893"/>
        <w:placeholder>
          <w:docPart w:val="0122F107D08D4723944290AFFFC3ADB2"/>
        </w:placeholder>
        <w:temporary/>
        <w:showingPlcHdr/>
        <w15:appearance w15:val="hidden"/>
      </w:sdtPr>
      <w:sdtEndPr/>
      <w:sdtContent>
        <w:p w14:paraId="58B3C19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317D0F9" w14:textId="0005BC39" w:rsidR="00B51D1B" w:rsidRDefault="00762AD9" w:rsidP="00397E19">
      <w:pPr>
        <w:pStyle w:val="Heading2"/>
      </w:pPr>
      <w:r>
        <w:t>Certifications</w:t>
      </w:r>
    </w:p>
    <w:p w14:paraId="77128562" w14:textId="1C940707" w:rsidR="00762AD9" w:rsidRDefault="00762AD9" w:rsidP="006E1507"/>
    <w:p w14:paraId="683FC7F7" w14:textId="77777777" w:rsidR="00762AD9" w:rsidRDefault="00762AD9" w:rsidP="00397E19">
      <w:pPr>
        <w:pStyle w:val="Heading3"/>
      </w:pPr>
      <w:r>
        <w:t>IRC5 Programming</w:t>
      </w:r>
    </w:p>
    <w:p w14:paraId="75DE53B5" w14:textId="3F5CDAB9" w:rsidR="00762AD9" w:rsidRDefault="00762AD9" w:rsidP="00397E19">
      <w:pPr>
        <w:pStyle w:val="Heading3"/>
      </w:pPr>
      <w:r>
        <w:t>ABB Robotics</w:t>
      </w:r>
    </w:p>
    <w:p w14:paraId="0EFF7D74" w14:textId="7A7C8B33" w:rsidR="00762AD9" w:rsidRDefault="00762AD9" w:rsidP="006E1507"/>
    <w:p w14:paraId="3F7426AB" w14:textId="77777777" w:rsidR="00762AD9" w:rsidRDefault="00762AD9" w:rsidP="00397E19">
      <w:pPr>
        <w:pStyle w:val="Heading3"/>
      </w:pPr>
      <w:r>
        <w:t>IRC5 Electronics</w:t>
      </w:r>
    </w:p>
    <w:p w14:paraId="16F52F59" w14:textId="0B365C00" w:rsidR="00762AD9" w:rsidRDefault="00762AD9" w:rsidP="00397E19">
      <w:pPr>
        <w:pStyle w:val="Heading3"/>
      </w:pPr>
      <w:r>
        <w:t>ABB Robotics</w:t>
      </w:r>
    </w:p>
    <w:p w14:paraId="40D798E5" w14:textId="2A115B8A" w:rsidR="00762AD9" w:rsidRDefault="00762AD9" w:rsidP="006E1507"/>
    <w:p w14:paraId="2F6AE64A" w14:textId="77777777" w:rsidR="00762AD9" w:rsidRDefault="00762AD9" w:rsidP="00397E19">
      <w:pPr>
        <w:pStyle w:val="Heading3"/>
      </w:pPr>
      <w:r>
        <w:t>PLC5/SLC500</w:t>
      </w:r>
    </w:p>
    <w:p w14:paraId="76F18882" w14:textId="0EB42137" w:rsidR="00762AD9" w:rsidRDefault="00762AD9" w:rsidP="00397E19">
      <w:pPr>
        <w:pStyle w:val="Heading3"/>
      </w:pPr>
      <w:r>
        <w:t>Allen-Bradley</w:t>
      </w:r>
    </w:p>
    <w:p w14:paraId="534C4B5D" w14:textId="30F4131E" w:rsidR="00762AD9" w:rsidRDefault="00762AD9" w:rsidP="006E1507"/>
    <w:p w14:paraId="758206BA" w14:textId="77777777" w:rsidR="00762AD9" w:rsidRDefault="00762AD9" w:rsidP="00397E19">
      <w:pPr>
        <w:pStyle w:val="Heading3"/>
      </w:pPr>
      <w:r>
        <w:t xml:space="preserve">Rslogix5000 </w:t>
      </w:r>
    </w:p>
    <w:p w14:paraId="1E8E21B2" w14:textId="3AD416F8" w:rsidR="00762AD9" w:rsidRDefault="00762AD9" w:rsidP="00397E19">
      <w:pPr>
        <w:pStyle w:val="Heading3"/>
      </w:pPr>
      <w:r>
        <w:t>Allen-Bradley</w:t>
      </w:r>
    </w:p>
    <w:p w14:paraId="29F2FCA0" w14:textId="69D2595E" w:rsidR="00762AD9" w:rsidRDefault="00762AD9" w:rsidP="006E1507"/>
    <w:p w14:paraId="45BB63C8" w14:textId="6167B97B" w:rsidR="00762AD9" w:rsidRDefault="00762AD9" w:rsidP="00397E19">
      <w:pPr>
        <w:pStyle w:val="Heading3"/>
      </w:pPr>
      <w:r>
        <w:t xml:space="preserve">Studio5000 </w:t>
      </w:r>
    </w:p>
    <w:p w14:paraId="63439D84" w14:textId="71E749FC" w:rsidR="00762AD9" w:rsidRDefault="00762AD9" w:rsidP="00397E19">
      <w:pPr>
        <w:pStyle w:val="Heading3"/>
      </w:pPr>
      <w:r>
        <w:t>Allen-Bradley</w:t>
      </w:r>
    </w:p>
    <w:p w14:paraId="510E4108" w14:textId="2AE1ACBE" w:rsidR="00762AD9" w:rsidRDefault="00762AD9" w:rsidP="006E1507"/>
    <w:p w14:paraId="2EACD0E3" w14:textId="32796713" w:rsidR="00762AD9" w:rsidRDefault="00762AD9" w:rsidP="00397E19">
      <w:pPr>
        <w:pStyle w:val="Heading3"/>
      </w:pPr>
      <w:r>
        <w:t>Wago PLC</w:t>
      </w:r>
    </w:p>
    <w:p w14:paraId="7674187E" w14:textId="79A6D3C8" w:rsidR="00762AD9" w:rsidRPr="006E1507" w:rsidRDefault="00397E19" w:rsidP="00397E19">
      <w:pPr>
        <w:pStyle w:val="Heading3"/>
      </w:pPr>
      <w:r>
        <w:t>Wago Corporation</w:t>
      </w:r>
    </w:p>
    <w:sectPr w:rsidR="00762AD9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4E65C" w14:textId="77777777" w:rsidR="00E14F5B" w:rsidRDefault="00E14F5B" w:rsidP="0068194B">
      <w:r>
        <w:separator/>
      </w:r>
    </w:p>
    <w:p w14:paraId="2B360B0D" w14:textId="77777777" w:rsidR="00E14F5B" w:rsidRDefault="00E14F5B"/>
    <w:p w14:paraId="5352AAF8" w14:textId="77777777" w:rsidR="00E14F5B" w:rsidRDefault="00E14F5B"/>
  </w:endnote>
  <w:endnote w:type="continuationSeparator" w:id="0">
    <w:p w14:paraId="345C3ACC" w14:textId="77777777" w:rsidR="00E14F5B" w:rsidRDefault="00E14F5B" w:rsidP="0068194B">
      <w:r>
        <w:continuationSeparator/>
      </w:r>
    </w:p>
    <w:p w14:paraId="514869A4" w14:textId="77777777" w:rsidR="00E14F5B" w:rsidRDefault="00E14F5B"/>
    <w:p w14:paraId="6209A7FF" w14:textId="77777777" w:rsidR="00E14F5B" w:rsidRDefault="00E14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C017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07E9B" w14:textId="77777777" w:rsidR="00E14F5B" w:rsidRDefault="00E14F5B" w:rsidP="0068194B">
      <w:r>
        <w:separator/>
      </w:r>
    </w:p>
    <w:p w14:paraId="4635B356" w14:textId="77777777" w:rsidR="00E14F5B" w:rsidRDefault="00E14F5B"/>
    <w:p w14:paraId="152DB878" w14:textId="77777777" w:rsidR="00E14F5B" w:rsidRDefault="00E14F5B"/>
  </w:footnote>
  <w:footnote w:type="continuationSeparator" w:id="0">
    <w:p w14:paraId="308FE550" w14:textId="77777777" w:rsidR="00E14F5B" w:rsidRDefault="00E14F5B" w:rsidP="0068194B">
      <w:r>
        <w:continuationSeparator/>
      </w:r>
    </w:p>
    <w:p w14:paraId="1B5CE896" w14:textId="77777777" w:rsidR="00E14F5B" w:rsidRDefault="00E14F5B"/>
    <w:p w14:paraId="565370A6" w14:textId="77777777" w:rsidR="00E14F5B" w:rsidRDefault="00E14F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D732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57CA1F" wp14:editId="70F1BBE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62BA6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15"/>
    <w:rsid w:val="000001EF"/>
    <w:rsid w:val="00007322"/>
    <w:rsid w:val="00007728"/>
    <w:rsid w:val="00024584"/>
    <w:rsid w:val="00024730"/>
    <w:rsid w:val="00055E95"/>
    <w:rsid w:val="0007021F"/>
    <w:rsid w:val="00081315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E5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7E19"/>
    <w:rsid w:val="003A0632"/>
    <w:rsid w:val="003A30E5"/>
    <w:rsid w:val="003A6ADF"/>
    <w:rsid w:val="003B5928"/>
    <w:rsid w:val="003D380F"/>
    <w:rsid w:val="003E160D"/>
    <w:rsid w:val="003F04A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7A26"/>
    <w:rsid w:val="006B5D48"/>
    <w:rsid w:val="006B7D7B"/>
    <w:rsid w:val="006C1A5E"/>
    <w:rsid w:val="006E1507"/>
    <w:rsid w:val="00712D8B"/>
    <w:rsid w:val="007273B7"/>
    <w:rsid w:val="00733E0A"/>
    <w:rsid w:val="00742FE5"/>
    <w:rsid w:val="0074403D"/>
    <w:rsid w:val="00746D44"/>
    <w:rsid w:val="007538DC"/>
    <w:rsid w:val="00757803"/>
    <w:rsid w:val="00762AD9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3C9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17FD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AFA"/>
    <w:rsid w:val="00DE0FAA"/>
    <w:rsid w:val="00DE136D"/>
    <w:rsid w:val="00DE6534"/>
    <w:rsid w:val="00DF4D6C"/>
    <w:rsid w:val="00E01923"/>
    <w:rsid w:val="00E14498"/>
    <w:rsid w:val="00E14F5B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52AB"/>
  <w15:chartTrackingRefBased/>
  <w15:docId w15:val="{3C00E8E5-9787-49D0-B3BE-75293216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ar\AppData\Local\Microsoft\Office\16.0\DTS\en-US%7b652EB6FC-F341-4614-B6F7-98E555798DF8%7d\%7b4A2B8277-9135-43E9-B384-308CB34239E5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2D3EE8C5A64C0BB58A01A7FD8BC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5EA2-E934-4E2D-BC99-1CF2E2A9CBDB}"/>
      </w:docPartPr>
      <w:docPartBody>
        <w:p w:rsidR="00DE23B5" w:rsidRDefault="00917306">
          <w:pPr>
            <w:pStyle w:val="322D3EE8C5A64C0BB58A01A7FD8BCEDA"/>
          </w:pPr>
          <w:r w:rsidRPr="00CF1A49">
            <w:t>·</w:t>
          </w:r>
        </w:p>
      </w:docPartBody>
    </w:docPart>
    <w:docPart>
      <w:docPartPr>
        <w:name w:val="C3722E766A244EE583A42D09A7992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133C9-1737-4834-A299-9CAB849D2E22}"/>
      </w:docPartPr>
      <w:docPartBody>
        <w:p w:rsidR="00DE23B5" w:rsidRDefault="00917306">
          <w:pPr>
            <w:pStyle w:val="C3722E766A244EE583A42D09A7992557"/>
          </w:pPr>
          <w:r w:rsidRPr="00CF1A49">
            <w:t>·</w:t>
          </w:r>
        </w:p>
      </w:docPartBody>
    </w:docPart>
    <w:docPart>
      <w:docPartPr>
        <w:name w:val="2C4A961D9E9143B38F0230C4F494D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5E8B1-94BB-4D6B-BF19-233EFACFB161}"/>
      </w:docPartPr>
      <w:docPartBody>
        <w:p w:rsidR="00DE23B5" w:rsidRDefault="00917306">
          <w:pPr>
            <w:pStyle w:val="2C4A961D9E9143B38F0230C4F494DABD"/>
          </w:pPr>
          <w:r w:rsidRPr="00CF1A49">
            <w:t>·</w:t>
          </w:r>
        </w:p>
      </w:docPartBody>
    </w:docPart>
    <w:docPart>
      <w:docPartPr>
        <w:name w:val="A294CF07CE5A4785B5CF02EF3AB16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BF79-24FC-48C2-9AAD-4B83A11867D4}"/>
      </w:docPartPr>
      <w:docPartBody>
        <w:p w:rsidR="00DE23B5" w:rsidRDefault="00917306">
          <w:pPr>
            <w:pStyle w:val="A294CF07CE5A4785B5CF02EF3AB1676E"/>
          </w:pPr>
          <w:r w:rsidRPr="00CF1A49">
            <w:t>Experience</w:t>
          </w:r>
        </w:p>
      </w:docPartBody>
    </w:docPart>
    <w:docPart>
      <w:docPartPr>
        <w:name w:val="C398A8811B78446CB330B1AB83A4B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FE7C8-D898-431B-AACC-D45350468698}"/>
      </w:docPartPr>
      <w:docPartBody>
        <w:p w:rsidR="00DE23B5" w:rsidRDefault="00917306">
          <w:pPr>
            <w:pStyle w:val="C398A8811B78446CB330B1AB83A4BD83"/>
          </w:pPr>
          <w:r w:rsidRPr="00CF1A49">
            <w:t>Education</w:t>
          </w:r>
        </w:p>
      </w:docPartBody>
    </w:docPart>
    <w:docPart>
      <w:docPartPr>
        <w:name w:val="04710CB4BB1E4B9B902B2F8CA1E3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F3C7C-A046-4979-AC6D-8386723FB19E}"/>
      </w:docPartPr>
      <w:docPartBody>
        <w:p w:rsidR="00DE23B5" w:rsidRDefault="00917306">
          <w:pPr>
            <w:pStyle w:val="04710CB4BB1E4B9B902B2F8CA1E30765"/>
          </w:pPr>
          <w:r w:rsidRPr="00CF1A49">
            <w:t>Skills</w:t>
          </w:r>
        </w:p>
      </w:docPartBody>
    </w:docPart>
    <w:docPart>
      <w:docPartPr>
        <w:name w:val="0122F107D08D4723944290AFFFC3A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12B0-CEA7-45A4-8AE5-1F92657DFF5C}"/>
      </w:docPartPr>
      <w:docPartBody>
        <w:p w:rsidR="00DE23B5" w:rsidRDefault="00917306">
          <w:pPr>
            <w:pStyle w:val="0122F107D08D4723944290AFFFC3ADB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D2"/>
    <w:rsid w:val="007E447D"/>
    <w:rsid w:val="00917306"/>
    <w:rsid w:val="00D473D2"/>
    <w:rsid w:val="00D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22D3EE8C5A64C0BB58A01A7FD8BCEDA">
    <w:name w:val="322D3EE8C5A64C0BB58A01A7FD8BCEDA"/>
  </w:style>
  <w:style w:type="paragraph" w:customStyle="1" w:styleId="C3722E766A244EE583A42D09A7992557">
    <w:name w:val="C3722E766A244EE583A42D09A7992557"/>
  </w:style>
  <w:style w:type="paragraph" w:customStyle="1" w:styleId="2C4A961D9E9143B38F0230C4F494DABD">
    <w:name w:val="2C4A961D9E9143B38F0230C4F494DABD"/>
  </w:style>
  <w:style w:type="paragraph" w:customStyle="1" w:styleId="A294CF07CE5A4785B5CF02EF3AB1676E">
    <w:name w:val="A294CF07CE5A4785B5CF02EF3AB1676E"/>
  </w:style>
  <w:style w:type="character" w:styleId="SubtleReference">
    <w:name w:val="Subtle Reference"/>
    <w:basedOn w:val="DefaultParagraphFont"/>
    <w:uiPriority w:val="10"/>
    <w:qFormat/>
    <w:rsid w:val="00D473D2"/>
    <w:rPr>
      <w:b/>
      <w:caps w:val="0"/>
      <w:smallCaps/>
      <w:color w:val="595959" w:themeColor="text1" w:themeTint="A6"/>
    </w:rPr>
  </w:style>
  <w:style w:type="paragraph" w:customStyle="1" w:styleId="C398A8811B78446CB330B1AB83A4BD83">
    <w:name w:val="C398A8811B78446CB330B1AB83A4BD83"/>
  </w:style>
  <w:style w:type="paragraph" w:customStyle="1" w:styleId="04710CB4BB1E4B9B902B2F8CA1E30765">
    <w:name w:val="04710CB4BB1E4B9B902B2F8CA1E30765"/>
  </w:style>
  <w:style w:type="paragraph" w:customStyle="1" w:styleId="0122F107D08D4723944290AFFFC3ADB2">
    <w:name w:val="0122F107D08D4723944290AFFFC3A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{4A2B8277-9135-43E9-B384-308CB34239E5}tf16402488_win32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Gary</dc:creator>
  <cp:keywords/>
  <dc:description/>
  <cp:lastModifiedBy>Stephen Gary</cp:lastModifiedBy>
  <cp:revision>2</cp:revision>
  <dcterms:created xsi:type="dcterms:W3CDTF">2021-01-01T04:01:00Z</dcterms:created>
  <dcterms:modified xsi:type="dcterms:W3CDTF">2021-01-01T04:01:00Z</dcterms:modified>
  <cp:category/>
</cp:coreProperties>
</file>